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38"/>
        <w:gridCol w:w="6615"/>
      </w:tblGrid>
      <w:tr w:rsidR="002C2CDD" w:rsidRPr="00906BEE" w14:paraId="0CE89CA2" w14:textId="77777777" w:rsidTr="001806EB">
        <w:trPr>
          <w:trHeight w:val="11884"/>
        </w:trPr>
        <w:tc>
          <w:tcPr>
            <w:tcW w:w="4238" w:type="dxa"/>
            <w:tcMar>
              <w:top w:w="504" w:type="dxa"/>
              <w:right w:w="720" w:type="dxa"/>
            </w:tcMar>
          </w:tcPr>
          <w:p w14:paraId="486A2DAF" w14:textId="29C2114F" w:rsidR="00523479" w:rsidRPr="00906BEE" w:rsidRDefault="003B741F" w:rsidP="00523479">
            <w:pPr>
              <w:pStyle w:val="Initials"/>
            </w:pPr>
            <w:r>
              <w:t>O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27DC6B" wp14:editId="0F3FC31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BAC7131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M</w:t>
            </w:r>
          </w:p>
          <w:p w14:paraId="2C6771F6" w14:textId="6D08EB4A" w:rsidR="00A50939" w:rsidRPr="00906BEE" w:rsidRDefault="00FB1C5E" w:rsidP="007569C1">
            <w:pPr>
              <w:pStyle w:val="Heading3"/>
            </w:pPr>
            <w:r>
              <w:t>projects</w:t>
            </w:r>
          </w:p>
          <w:p w14:paraId="58DC5861" w14:textId="1234C9E9" w:rsidR="00FB1C5E" w:rsidRPr="00C53358" w:rsidRDefault="00FB1C5E" w:rsidP="00FB1C5E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Tic Tac Toe game</w:t>
            </w:r>
            <w:r w:rsidR="009A6EC5">
              <w:rPr>
                <w:rFonts w:cstheme="minorHAnsi"/>
                <w:sz w:val="24"/>
                <w:szCs w:val="24"/>
              </w:rPr>
              <w:t>:</w:t>
            </w:r>
            <w:r w:rsidRPr="00C53358">
              <w:rPr>
                <w:rFonts w:cstheme="minorHAnsi"/>
                <w:sz w:val="24"/>
                <w:szCs w:val="24"/>
              </w:rPr>
              <w:t xml:space="preserve"> (https://github.com/OMagwala/FirstProject) – HTML, CSS and JavaScript</w:t>
            </w:r>
          </w:p>
          <w:p w14:paraId="63838A02" w14:textId="0E32B901" w:rsidR="002C2CDD" w:rsidRPr="0073701A" w:rsidRDefault="00FB1C5E" w:rsidP="00FB1C5E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Weather Web App</w:t>
            </w:r>
            <w:r w:rsidR="009A6EC5">
              <w:rPr>
                <w:rFonts w:cstheme="minorHAnsi"/>
                <w:sz w:val="24"/>
                <w:szCs w:val="24"/>
              </w:rPr>
              <w:t>:</w:t>
            </w:r>
            <w:r w:rsidRPr="00C53358">
              <w:rPr>
                <w:rFonts w:cstheme="minorHAnsi"/>
                <w:sz w:val="24"/>
                <w:szCs w:val="24"/>
              </w:rPr>
              <w:t xml:space="preserve"> (https://github.com/OMagwala/WeatherApp) - HTML, CSS and JavaScript</w:t>
            </w:r>
          </w:p>
          <w:p w14:paraId="400B16E5" w14:textId="6B4A8754" w:rsidR="002516D8" w:rsidRPr="00906BEE" w:rsidRDefault="002516D8" w:rsidP="002516D8">
            <w:pPr>
              <w:pStyle w:val="Heading3"/>
            </w:pPr>
            <w:r>
              <w:t>contacts</w:t>
            </w:r>
          </w:p>
          <w:p w14:paraId="7F9C65AE" w14:textId="77777777" w:rsidR="00741125" w:rsidRDefault="00572CD8" w:rsidP="002516D8">
            <w:pPr>
              <w:tabs>
                <w:tab w:val="left" w:pos="1140"/>
              </w:tabs>
              <w:spacing w:after="160"/>
            </w:pPr>
            <w:r>
              <w:t>Phone: 0837310704</w:t>
            </w:r>
          </w:p>
          <w:p w14:paraId="7942B6CC" w14:textId="7D4504E9" w:rsidR="00572CD8" w:rsidRDefault="00572CD8" w:rsidP="002516D8">
            <w:pPr>
              <w:tabs>
                <w:tab w:val="left" w:pos="1140"/>
              </w:tabs>
              <w:spacing w:after="160"/>
            </w:pPr>
            <w:r>
              <w:t xml:space="preserve">Email: </w:t>
            </w:r>
            <w:hyperlink r:id="rId7" w:history="1">
              <w:r w:rsidRPr="006B3196">
                <w:rPr>
                  <w:rStyle w:val="Hyperlink"/>
                </w:rPr>
                <w:t>omagwala19@gmail.com</w:t>
              </w:r>
            </w:hyperlink>
          </w:p>
          <w:p w14:paraId="4B3780B7" w14:textId="77777777" w:rsidR="00572CD8" w:rsidRDefault="00572CD8" w:rsidP="002516D8">
            <w:pPr>
              <w:tabs>
                <w:tab w:val="left" w:pos="1140"/>
              </w:tabs>
              <w:spacing w:after="160"/>
            </w:pPr>
            <w:r>
              <w:t xml:space="preserve">LinkedIn: </w:t>
            </w:r>
            <w:hyperlink r:id="rId8" w:history="1">
              <w:r w:rsidRPr="00C53358">
                <w:t>www.linkedin.com/in/olwethu-magwala-b75880261</w:t>
              </w:r>
            </w:hyperlink>
          </w:p>
          <w:p w14:paraId="3ADBDD8C" w14:textId="0B0463AD" w:rsidR="001806EB" w:rsidRPr="00906BEE" w:rsidRDefault="001806EB" w:rsidP="001806EB">
            <w:pPr>
              <w:pStyle w:val="Heading3"/>
            </w:pPr>
            <w:r>
              <w:t>references</w:t>
            </w:r>
          </w:p>
          <w:p w14:paraId="76E31C0B" w14:textId="018C462A" w:rsidR="001806EB" w:rsidRDefault="001806EB" w:rsidP="002516D8">
            <w:pPr>
              <w:tabs>
                <w:tab w:val="left" w:pos="1140"/>
              </w:tabs>
              <w:spacing w:after="160"/>
            </w:pPr>
            <w:r>
              <w:t>Available upon request</w:t>
            </w:r>
          </w:p>
          <w:p w14:paraId="1A20B88C" w14:textId="66711D77" w:rsidR="00AA2C54" w:rsidRPr="00906BEE" w:rsidRDefault="00AA2C54" w:rsidP="002516D8">
            <w:pPr>
              <w:tabs>
                <w:tab w:val="left" w:pos="1140"/>
              </w:tabs>
              <w:spacing w:after="160"/>
            </w:pPr>
          </w:p>
        </w:tc>
        <w:tc>
          <w:tcPr>
            <w:tcW w:w="661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615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15"/>
            </w:tblGrid>
            <w:tr w:rsidR="00C612DA" w:rsidRPr="00906BEE" w14:paraId="4A68C47C" w14:textId="77777777" w:rsidTr="009929DF">
              <w:trPr>
                <w:trHeight w:hRule="exact" w:val="1329"/>
              </w:trPr>
              <w:tc>
                <w:tcPr>
                  <w:tcW w:w="6615" w:type="dxa"/>
                  <w:vAlign w:val="center"/>
                </w:tcPr>
                <w:p w14:paraId="69144A06" w14:textId="20501A40" w:rsidR="00906BEE" w:rsidRPr="00906BEE" w:rsidRDefault="00000000" w:rsidP="0081665C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77244C1CF8D46078FC09DB82FDDA44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3B741F">
                        <w:t>Olwethu Magwala</w:t>
                      </w:r>
                    </w:sdtContent>
                  </w:sdt>
                </w:p>
              </w:tc>
            </w:tr>
          </w:tbl>
          <w:p w14:paraId="459131C9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E7D30EF7C514A99826A5A0592FEFECC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6E2FBB71" w14:textId="5F240DC4" w:rsidR="002C2CDD" w:rsidRPr="00906BEE" w:rsidRDefault="00973775" w:rsidP="007569C1">
            <w:pPr>
              <w:pStyle w:val="Heading4"/>
            </w:pPr>
            <w:r>
              <w:t>Bachelor of arts</w:t>
            </w:r>
            <w:r w:rsidR="002C2CDD" w:rsidRPr="00906BEE">
              <w:t xml:space="preserve"> • </w:t>
            </w:r>
            <w:r>
              <w:t>2018-2023</w:t>
            </w:r>
            <w:r w:rsidR="002C2CDD" w:rsidRPr="00906BEE">
              <w:t xml:space="preserve"> • </w:t>
            </w:r>
            <w:r w:rsidR="0078119C">
              <w:t>rhodes university</w:t>
            </w:r>
          </w:p>
          <w:p w14:paraId="3836CC92" w14:textId="07B364C0" w:rsidR="002C2CDD" w:rsidRDefault="0078119C" w:rsidP="007569C1">
            <w:r>
              <w:t>Computer Science</w:t>
            </w:r>
          </w:p>
          <w:p w14:paraId="0013F8B4" w14:textId="41432527" w:rsidR="0078119C" w:rsidRPr="00906BEE" w:rsidRDefault="00FF67BB" w:rsidP="0078119C">
            <w:pPr>
              <w:pStyle w:val="Heading4"/>
            </w:pPr>
            <w:r>
              <w:t>CompTIA certificate</w:t>
            </w:r>
            <w:r w:rsidR="0078119C" w:rsidRPr="00906BEE">
              <w:t xml:space="preserve"> • </w:t>
            </w:r>
            <w:r w:rsidR="0078119C">
              <w:t>201</w:t>
            </w:r>
            <w:r w:rsidR="00751246">
              <w:t>5-</w:t>
            </w:r>
            <w:r w:rsidR="0078119C">
              <w:t>20</w:t>
            </w:r>
            <w:r w:rsidR="00751246">
              <w:t>16</w:t>
            </w:r>
            <w:r w:rsidR="0078119C" w:rsidRPr="00906BEE">
              <w:t xml:space="preserve"> • </w:t>
            </w:r>
            <w:r w:rsidR="00751246">
              <w:t>boston city campus</w:t>
            </w:r>
          </w:p>
          <w:p w14:paraId="3A3456F5" w14:textId="469640C3" w:rsidR="0078119C" w:rsidRDefault="008A7871" w:rsidP="007569C1">
            <w:r>
              <w:t xml:space="preserve">A+ </w:t>
            </w:r>
          </w:p>
          <w:p w14:paraId="67871A37" w14:textId="06B9B2DE" w:rsidR="0081665C" w:rsidRPr="00906BEE" w:rsidRDefault="0081665C" w:rsidP="0081665C">
            <w:pPr>
              <w:pStyle w:val="Heading4"/>
            </w:pPr>
            <w:r>
              <w:t>computer skills</w:t>
            </w:r>
            <w:r w:rsidRPr="00906BEE">
              <w:t xml:space="preserve"> </w:t>
            </w:r>
            <w:r w:rsidR="00FF67BB">
              <w:t>Certificate</w:t>
            </w:r>
            <w:r w:rsidRPr="00906BEE">
              <w:t xml:space="preserve">• </w:t>
            </w:r>
            <w:r w:rsidR="003D2831">
              <w:t>2013-2013</w:t>
            </w:r>
            <w:r w:rsidRPr="00906BEE">
              <w:t xml:space="preserve"> • </w:t>
            </w:r>
            <w:r w:rsidR="003D2831">
              <w:t>ec academy of technology</w:t>
            </w:r>
          </w:p>
          <w:p w14:paraId="2E41E478" w14:textId="44D4490F" w:rsidR="0081665C" w:rsidRDefault="003D2831" w:rsidP="0081665C">
            <w:r>
              <w:t>Computer Skills</w:t>
            </w:r>
          </w:p>
          <w:p w14:paraId="69DA4405" w14:textId="77777777" w:rsidR="008A7871" w:rsidRPr="00906BEE" w:rsidRDefault="00000000" w:rsidP="008A787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FE1A6D07B6040E8BF5B4D986959A538"/>
                </w:placeholder>
                <w:temporary/>
                <w:showingPlcHdr/>
                <w15:appearance w15:val="hidden"/>
              </w:sdtPr>
              <w:sdtContent>
                <w:r w:rsidR="008A7871" w:rsidRPr="00906BEE">
                  <w:t>Skills</w:t>
                </w:r>
              </w:sdtContent>
            </w:sdt>
          </w:p>
          <w:p w14:paraId="01941ED3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 xml:space="preserve">Basic hardware and software troubleshooting </w:t>
            </w:r>
          </w:p>
          <w:p w14:paraId="2A6F3C53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Computer and technology knowledge</w:t>
            </w:r>
          </w:p>
          <w:p w14:paraId="086A146C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 xml:space="preserve">Microsoft Office (Word, Excel, Access, PowerPoint) </w:t>
            </w:r>
          </w:p>
          <w:p w14:paraId="689E3129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Programming Languages</w:t>
            </w:r>
          </w:p>
          <w:p w14:paraId="17D0E3C0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Software Developer/Engineer</w:t>
            </w:r>
          </w:p>
          <w:p w14:paraId="43BE037B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Technical Writing</w:t>
            </w:r>
          </w:p>
          <w:p w14:paraId="6B987181" w14:textId="77777777" w:rsidR="008A7871" w:rsidRPr="00C53358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Problem-solving</w:t>
            </w:r>
          </w:p>
          <w:p w14:paraId="0031ADE3" w14:textId="094B3625" w:rsidR="008A7871" w:rsidRPr="00AA2C54" w:rsidRDefault="008A7871" w:rsidP="008A7871">
            <w:pPr>
              <w:pStyle w:val="ListParagraph"/>
              <w:numPr>
                <w:ilvl w:val="0"/>
                <w:numId w:val="11"/>
              </w:numPr>
              <w:tabs>
                <w:tab w:val="left" w:pos="1140"/>
              </w:tabs>
              <w:spacing w:after="160"/>
              <w:rPr>
                <w:rFonts w:cstheme="minorHAnsi"/>
                <w:sz w:val="24"/>
                <w:szCs w:val="24"/>
              </w:rPr>
            </w:pPr>
            <w:r w:rsidRPr="00C53358">
              <w:rPr>
                <w:rFonts w:cstheme="minorHAnsi"/>
                <w:sz w:val="24"/>
                <w:szCs w:val="24"/>
              </w:rPr>
              <w:t>Coding</w:t>
            </w:r>
          </w:p>
        </w:tc>
      </w:tr>
    </w:tbl>
    <w:p w14:paraId="52CDAB0C" w14:textId="77777777" w:rsidR="00C62C50" w:rsidRDefault="00C62C50" w:rsidP="00E22E87">
      <w:pPr>
        <w:pStyle w:val="NoSpacing"/>
      </w:pPr>
    </w:p>
    <w:sectPr w:rsidR="00C62C50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3C32" w14:textId="77777777" w:rsidR="00536FE7" w:rsidRDefault="00536FE7" w:rsidP="00713050">
      <w:pPr>
        <w:spacing w:line="240" w:lineRule="auto"/>
      </w:pPr>
      <w:r>
        <w:separator/>
      </w:r>
    </w:p>
  </w:endnote>
  <w:endnote w:type="continuationSeparator" w:id="0">
    <w:p w14:paraId="50659D4B" w14:textId="77777777" w:rsidR="00536FE7" w:rsidRDefault="00536FE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0F7EDD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E84F9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9A8FFCF" wp14:editId="236A898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BEBED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41BEC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2AFE5F" wp14:editId="116D65C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4B0E3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419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E6EA13" wp14:editId="31AE9FC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9FFBA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43895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33D2E9" wp14:editId="462EEAA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8EC9B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A6223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26D711B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9904A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537D03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5EFC4EA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FD4D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7B76" w14:textId="77777777" w:rsidR="00217980" w:rsidRDefault="00217980" w:rsidP="007F501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AF8D" w14:textId="77777777" w:rsidR="00536FE7" w:rsidRDefault="00536FE7" w:rsidP="00713050">
      <w:pPr>
        <w:spacing w:line="240" w:lineRule="auto"/>
      </w:pPr>
      <w:r>
        <w:separator/>
      </w:r>
    </w:p>
  </w:footnote>
  <w:footnote w:type="continuationSeparator" w:id="0">
    <w:p w14:paraId="10AF258B" w14:textId="77777777" w:rsidR="00536FE7" w:rsidRDefault="00536FE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10C335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413B1B0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B172068" wp14:editId="7143308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0515CEA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0C38A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2948667" w14:textId="77777777" w:rsidR="001A5CA9" w:rsidRPr="009B3C40" w:rsidRDefault="00000000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5DF8E2043F514C178CD0E70277C77B6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56F4F29C" w14:textId="77777777" w:rsidR="001A5CA9" w:rsidRDefault="00E12C60" w:rsidP="001A5CA9">
                <w:pPr>
                  <w:pStyle w:val="Heading2"/>
                </w:pPr>
                <w:r>
                  <w:t xml:space="preserve"> | </w:t>
                </w:r>
              </w:p>
            </w:tc>
          </w:tr>
        </w:tbl>
        <w:p w14:paraId="05E6C47A" w14:textId="77777777" w:rsidR="001A5CA9" w:rsidRPr="00F207C0" w:rsidRDefault="001A5CA9" w:rsidP="001A5CA9"/>
      </w:tc>
    </w:tr>
  </w:tbl>
  <w:p w14:paraId="4C1990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473257"/>
    <w:multiLevelType w:val="hybridMultilevel"/>
    <w:tmpl w:val="03F2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3282">
    <w:abstractNumId w:val="9"/>
  </w:num>
  <w:num w:numId="2" w16cid:durableId="1460538902">
    <w:abstractNumId w:val="7"/>
  </w:num>
  <w:num w:numId="3" w16cid:durableId="1504930986">
    <w:abstractNumId w:val="6"/>
  </w:num>
  <w:num w:numId="4" w16cid:durableId="1678842451">
    <w:abstractNumId w:val="5"/>
  </w:num>
  <w:num w:numId="5" w16cid:durableId="778917048">
    <w:abstractNumId w:val="4"/>
  </w:num>
  <w:num w:numId="6" w16cid:durableId="1158352041">
    <w:abstractNumId w:val="8"/>
  </w:num>
  <w:num w:numId="7" w16cid:durableId="393940908">
    <w:abstractNumId w:val="3"/>
  </w:num>
  <w:num w:numId="8" w16cid:durableId="197552023">
    <w:abstractNumId w:val="2"/>
  </w:num>
  <w:num w:numId="9" w16cid:durableId="1034379907">
    <w:abstractNumId w:val="1"/>
  </w:num>
  <w:num w:numId="10" w16cid:durableId="253712039">
    <w:abstractNumId w:val="0"/>
  </w:num>
  <w:num w:numId="11" w16cid:durableId="68886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15"/>
    <w:rsid w:val="00062AB1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806EB"/>
    <w:rsid w:val="001A5CA9"/>
    <w:rsid w:val="001B2AC1"/>
    <w:rsid w:val="001B403A"/>
    <w:rsid w:val="001F4583"/>
    <w:rsid w:val="00217980"/>
    <w:rsid w:val="002516D8"/>
    <w:rsid w:val="00271662"/>
    <w:rsid w:val="0027404F"/>
    <w:rsid w:val="00290AAA"/>
    <w:rsid w:val="00293B83"/>
    <w:rsid w:val="0029793D"/>
    <w:rsid w:val="002B091C"/>
    <w:rsid w:val="002C2CDD"/>
    <w:rsid w:val="002D45C6"/>
    <w:rsid w:val="002F03FA"/>
    <w:rsid w:val="0031003E"/>
    <w:rsid w:val="00313E86"/>
    <w:rsid w:val="00333CD3"/>
    <w:rsid w:val="00340365"/>
    <w:rsid w:val="00342B64"/>
    <w:rsid w:val="00364079"/>
    <w:rsid w:val="003B741F"/>
    <w:rsid w:val="003C5528"/>
    <w:rsid w:val="003D03E5"/>
    <w:rsid w:val="003D2831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36FE7"/>
    <w:rsid w:val="00543DB7"/>
    <w:rsid w:val="005729B0"/>
    <w:rsid w:val="00572CD8"/>
    <w:rsid w:val="00583E4F"/>
    <w:rsid w:val="00641630"/>
    <w:rsid w:val="00684488"/>
    <w:rsid w:val="006A3CE7"/>
    <w:rsid w:val="006A7746"/>
    <w:rsid w:val="006C4C50"/>
    <w:rsid w:val="006D76B1"/>
    <w:rsid w:val="00713050"/>
    <w:rsid w:val="0073701A"/>
    <w:rsid w:val="00741125"/>
    <w:rsid w:val="00746F7F"/>
    <w:rsid w:val="00751246"/>
    <w:rsid w:val="007569C1"/>
    <w:rsid w:val="00763832"/>
    <w:rsid w:val="00772919"/>
    <w:rsid w:val="0078119C"/>
    <w:rsid w:val="00792675"/>
    <w:rsid w:val="007D2696"/>
    <w:rsid w:val="007D2FD2"/>
    <w:rsid w:val="007D406E"/>
    <w:rsid w:val="007D6458"/>
    <w:rsid w:val="007F5015"/>
    <w:rsid w:val="00811117"/>
    <w:rsid w:val="0081665C"/>
    <w:rsid w:val="00823C54"/>
    <w:rsid w:val="00841146"/>
    <w:rsid w:val="0088504C"/>
    <w:rsid w:val="0089382B"/>
    <w:rsid w:val="008A1907"/>
    <w:rsid w:val="008A7871"/>
    <w:rsid w:val="008C6BCA"/>
    <w:rsid w:val="008C7B50"/>
    <w:rsid w:val="008E4B30"/>
    <w:rsid w:val="00906BEE"/>
    <w:rsid w:val="009243E7"/>
    <w:rsid w:val="009714F0"/>
    <w:rsid w:val="00973775"/>
    <w:rsid w:val="00985D58"/>
    <w:rsid w:val="009929DF"/>
    <w:rsid w:val="009A6EC5"/>
    <w:rsid w:val="009B3C40"/>
    <w:rsid w:val="009E3511"/>
    <w:rsid w:val="009F7AD9"/>
    <w:rsid w:val="00A42540"/>
    <w:rsid w:val="00A50939"/>
    <w:rsid w:val="00A83413"/>
    <w:rsid w:val="00AA2C54"/>
    <w:rsid w:val="00AA6A40"/>
    <w:rsid w:val="00AA75F6"/>
    <w:rsid w:val="00AC07E9"/>
    <w:rsid w:val="00AD00FD"/>
    <w:rsid w:val="00AE2B4C"/>
    <w:rsid w:val="00AF0A8E"/>
    <w:rsid w:val="00B27019"/>
    <w:rsid w:val="00B5664D"/>
    <w:rsid w:val="00B76A83"/>
    <w:rsid w:val="00BA5B40"/>
    <w:rsid w:val="00BA695B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1C5E"/>
    <w:rsid w:val="00FF4243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9DA7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lwethu-magwala-b7588026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omagwala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w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244C1CF8D46078FC09DB82FDD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58693-A0F5-4AE9-87C1-D4933685F8A2}"/>
      </w:docPartPr>
      <w:docPartBody>
        <w:p w:rsidR="00AF6B07" w:rsidRDefault="00000000">
          <w:pPr>
            <w:pStyle w:val="477244C1CF8D46078FC09DB82FDDA440"/>
          </w:pPr>
          <w:r>
            <w:t>Your name</w:t>
          </w:r>
        </w:p>
      </w:docPartBody>
    </w:docPart>
    <w:docPart>
      <w:docPartPr>
        <w:name w:val="2E7D30EF7C514A99826A5A0592FEF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0205-4623-49B0-9CFE-186ED4703219}"/>
      </w:docPartPr>
      <w:docPartBody>
        <w:p w:rsidR="00AF6B07" w:rsidRDefault="00000000">
          <w:pPr>
            <w:pStyle w:val="2E7D30EF7C514A99826A5A0592FEFECC"/>
          </w:pPr>
          <w:r w:rsidRPr="00906BEE">
            <w:t>Education</w:t>
          </w:r>
        </w:p>
      </w:docPartBody>
    </w:docPart>
    <w:docPart>
      <w:docPartPr>
        <w:name w:val="5DF8E2043F514C178CD0E70277C7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6732-0E95-403B-995B-4F1C55098674}"/>
      </w:docPartPr>
      <w:docPartBody>
        <w:p w:rsidR="00AF6B07" w:rsidRDefault="00000000">
          <w:pPr>
            <w:pStyle w:val="5DF8E2043F514C178CD0E70277C77B66"/>
          </w:pPr>
          <w:r w:rsidRPr="00906BEE">
            <w:t>School</w:t>
          </w:r>
        </w:p>
      </w:docPartBody>
    </w:docPart>
    <w:docPart>
      <w:docPartPr>
        <w:name w:val="2FE1A6D07B6040E8BF5B4D986959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BF217-458A-485A-836E-EA828DE6A433}"/>
      </w:docPartPr>
      <w:docPartBody>
        <w:p w:rsidR="00AF6B07" w:rsidRDefault="00DE694C" w:rsidP="00DE694C">
          <w:pPr>
            <w:pStyle w:val="2FE1A6D07B6040E8BF5B4D986959A53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4C"/>
    <w:rsid w:val="004F4F8E"/>
    <w:rsid w:val="007F65FF"/>
    <w:rsid w:val="00825226"/>
    <w:rsid w:val="00AF6B07"/>
    <w:rsid w:val="00D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244C1CF8D46078FC09DB82FDDA440">
    <w:name w:val="477244C1CF8D46078FC09DB82FDDA440"/>
  </w:style>
  <w:style w:type="paragraph" w:customStyle="1" w:styleId="2E7D30EF7C514A99826A5A0592FEFECC">
    <w:name w:val="2E7D30EF7C514A99826A5A0592FEFECC"/>
  </w:style>
  <w:style w:type="paragraph" w:customStyle="1" w:styleId="5DF8E2043F514C178CD0E70277C77B66">
    <w:name w:val="5DF8E2043F514C178CD0E70277C77B66"/>
  </w:style>
  <w:style w:type="paragraph" w:customStyle="1" w:styleId="2FE1A6D07B6040E8BF5B4D986959A538">
    <w:name w:val="2FE1A6D07B6040E8BF5B4D986959A538"/>
    <w:rsid w:val="00DE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2024-05-28T16:54:00Z</dcterms:created>
  <dcterms:modified xsi:type="dcterms:W3CDTF">2024-05-31T18:03:00Z</dcterms:modified>
</cp:coreProperties>
</file>